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24A5E" w14:textId="77777777" w:rsidR="00937E8D" w:rsidRDefault="000B5398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在线问卷调查网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64BBDE8" w14:textId="77777777" w:rsidR="00937E8D" w:rsidRDefault="000B5398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2C14B3D" w14:textId="77777777" w:rsidR="00937E8D" w:rsidRDefault="00937E8D">
      <w:pPr>
        <w:pStyle w:val="ab"/>
        <w:jc w:val="right"/>
      </w:pPr>
    </w:p>
    <w:p w14:paraId="2C705AD2" w14:textId="62054CEB" w:rsidR="00937E8D" w:rsidRDefault="000B5398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D93C33">
        <w:rPr>
          <w:rFonts w:ascii="Arial" w:hAnsi="Arial"/>
          <w:sz w:val="28"/>
        </w:rPr>
        <w:t xml:space="preserve"> &lt;</w:t>
      </w:r>
      <w:r w:rsidR="00D93C33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14:paraId="6D590733" w14:textId="77777777" w:rsidR="00937E8D" w:rsidRDefault="00937E8D">
      <w:pPr>
        <w:pStyle w:val="InfoBlue"/>
      </w:pPr>
    </w:p>
    <w:p w14:paraId="6152DCA8" w14:textId="77777777" w:rsidR="00937E8D" w:rsidRDefault="00937E8D">
      <w:pPr>
        <w:pStyle w:val="ab"/>
        <w:rPr>
          <w:sz w:val="28"/>
        </w:rPr>
      </w:pPr>
    </w:p>
    <w:p w14:paraId="42E80AFF" w14:textId="77777777" w:rsidR="00937E8D" w:rsidRDefault="00937E8D">
      <w:pPr>
        <w:sectPr w:rsidR="00937E8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5AFABD0A" w14:textId="77777777" w:rsidR="00937E8D" w:rsidRDefault="000B5398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37E8D" w14:paraId="5BC3A1C2" w14:textId="77777777">
        <w:tc>
          <w:tcPr>
            <w:tcW w:w="2304" w:type="dxa"/>
          </w:tcPr>
          <w:p w14:paraId="603311C1" w14:textId="77777777" w:rsidR="00937E8D" w:rsidRDefault="000B539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23D1340" w14:textId="77777777" w:rsidR="00937E8D" w:rsidRDefault="000B539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C183493" w14:textId="77777777" w:rsidR="00937E8D" w:rsidRDefault="000B539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7A5B953" w14:textId="77777777" w:rsidR="00937E8D" w:rsidRDefault="000B539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37E8D" w14:paraId="58DEBCA2" w14:textId="77777777">
        <w:tc>
          <w:tcPr>
            <w:tcW w:w="2304" w:type="dxa"/>
          </w:tcPr>
          <w:p w14:paraId="7B216BEF" w14:textId="77777777" w:rsidR="00937E8D" w:rsidRDefault="000B5398">
            <w:pPr>
              <w:pStyle w:val="Tabletext"/>
            </w:pPr>
            <w:r>
              <w:rPr>
                <w:rFonts w:ascii="Times New Roman"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14:paraId="4C36B592" w14:textId="77777777" w:rsidR="00937E8D" w:rsidRDefault="000B5398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69E084B8" w14:textId="77777777" w:rsidR="00937E8D" w:rsidRDefault="000B5398">
            <w:pPr>
              <w:pStyle w:val="Tabletext"/>
            </w:pPr>
            <w:r>
              <w:rPr>
                <w:rFonts w:hint="eastAsia"/>
              </w:rPr>
              <w:t>软件架构文档的初稿</w:t>
            </w:r>
          </w:p>
        </w:tc>
        <w:tc>
          <w:tcPr>
            <w:tcW w:w="2304" w:type="dxa"/>
          </w:tcPr>
          <w:p w14:paraId="65506926" w14:textId="77777777" w:rsidR="00937E8D" w:rsidRDefault="000B5398">
            <w:pPr>
              <w:pStyle w:val="Tabletext"/>
            </w:pPr>
            <w:r>
              <w:rPr>
                <w:rFonts w:hint="eastAsia"/>
              </w:rPr>
              <w:t>张然</w:t>
            </w:r>
          </w:p>
        </w:tc>
      </w:tr>
      <w:tr w:rsidR="00937E8D" w14:paraId="5097C4A0" w14:textId="77777777">
        <w:tc>
          <w:tcPr>
            <w:tcW w:w="2304" w:type="dxa"/>
          </w:tcPr>
          <w:p w14:paraId="73F766EB" w14:textId="1602D151" w:rsidR="00937E8D" w:rsidRDefault="004B30AF">
            <w:pPr>
              <w:pStyle w:val="Tabletext"/>
            </w:pPr>
            <w:r>
              <w:rPr>
                <w:rFonts w:hint="eastAsia"/>
              </w:rPr>
              <w:t>28日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14:paraId="75343DEE" w14:textId="26318B13" w:rsidR="00937E8D" w:rsidRDefault="004B30AF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14:paraId="7038B756" w14:textId="485B0994" w:rsidR="00937E8D" w:rsidRDefault="004B30AF">
            <w:pPr>
              <w:pStyle w:val="Tabletext"/>
            </w:pPr>
            <w:r>
              <w:rPr>
                <w:rFonts w:hint="eastAsia"/>
              </w:rPr>
              <w:t>软件架构文档正式稿</w:t>
            </w:r>
          </w:p>
        </w:tc>
        <w:tc>
          <w:tcPr>
            <w:tcW w:w="2304" w:type="dxa"/>
          </w:tcPr>
          <w:p w14:paraId="4ADE6364" w14:textId="254D488B" w:rsidR="00937E8D" w:rsidRDefault="004B30AF">
            <w:pPr>
              <w:pStyle w:val="Tabletext"/>
            </w:pPr>
            <w:r>
              <w:rPr>
                <w:rFonts w:hint="eastAsia"/>
              </w:rPr>
              <w:t>唐仲乐</w:t>
            </w:r>
            <w:r w:rsidR="005629D3">
              <w:rPr>
                <w:rFonts w:hint="eastAsia"/>
              </w:rPr>
              <w:t>，张然</w:t>
            </w:r>
          </w:p>
        </w:tc>
      </w:tr>
      <w:tr w:rsidR="00937E8D" w14:paraId="15466E39" w14:textId="77777777">
        <w:tc>
          <w:tcPr>
            <w:tcW w:w="2304" w:type="dxa"/>
          </w:tcPr>
          <w:p w14:paraId="695F0B09" w14:textId="77777777" w:rsidR="00937E8D" w:rsidRDefault="00937E8D">
            <w:pPr>
              <w:pStyle w:val="Tabletext"/>
            </w:pPr>
          </w:p>
        </w:tc>
        <w:tc>
          <w:tcPr>
            <w:tcW w:w="1152" w:type="dxa"/>
          </w:tcPr>
          <w:p w14:paraId="7E373B19" w14:textId="77777777" w:rsidR="00937E8D" w:rsidRDefault="00937E8D">
            <w:pPr>
              <w:pStyle w:val="Tabletext"/>
            </w:pPr>
          </w:p>
        </w:tc>
        <w:tc>
          <w:tcPr>
            <w:tcW w:w="3744" w:type="dxa"/>
          </w:tcPr>
          <w:p w14:paraId="27E31E54" w14:textId="77777777" w:rsidR="00937E8D" w:rsidRDefault="00937E8D">
            <w:pPr>
              <w:pStyle w:val="Tabletext"/>
            </w:pPr>
          </w:p>
        </w:tc>
        <w:tc>
          <w:tcPr>
            <w:tcW w:w="2304" w:type="dxa"/>
          </w:tcPr>
          <w:p w14:paraId="4F0F33E3" w14:textId="77777777" w:rsidR="00937E8D" w:rsidRDefault="00937E8D">
            <w:pPr>
              <w:pStyle w:val="Tabletext"/>
            </w:pPr>
          </w:p>
        </w:tc>
      </w:tr>
      <w:tr w:rsidR="00937E8D" w14:paraId="127A203C" w14:textId="77777777">
        <w:tc>
          <w:tcPr>
            <w:tcW w:w="2304" w:type="dxa"/>
          </w:tcPr>
          <w:p w14:paraId="49FF439E" w14:textId="77777777" w:rsidR="00937E8D" w:rsidRDefault="00937E8D">
            <w:pPr>
              <w:pStyle w:val="Tabletext"/>
            </w:pPr>
          </w:p>
        </w:tc>
        <w:tc>
          <w:tcPr>
            <w:tcW w:w="1152" w:type="dxa"/>
          </w:tcPr>
          <w:p w14:paraId="60D1E61A" w14:textId="77777777" w:rsidR="00937E8D" w:rsidRDefault="00937E8D">
            <w:pPr>
              <w:pStyle w:val="Tabletext"/>
            </w:pPr>
          </w:p>
        </w:tc>
        <w:tc>
          <w:tcPr>
            <w:tcW w:w="3744" w:type="dxa"/>
          </w:tcPr>
          <w:p w14:paraId="6F756E40" w14:textId="77777777" w:rsidR="00937E8D" w:rsidRDefault="00937E8D">
            <w:pPr>
              <w:pStyle w:val="Tabletext"/>
            </w:pPr>
          </w:p>
        </w:tc>
        <w:tc>
          <w:tcPr>
            <w:tcW w:w="2304" w:type="dxa"/>
          </w:tcPr>
          <w:p w14:paraId="0713824B" w14:textId="77777777" w:rsidR="00937E8D" w:rsidRDefault="00937E8D">
            <w:pPr>
              <w:pStyle w:val="Tabletext"/>
            </w:pPr>
          </w:p>
        </w:tc>
      </w:tr>
    </w:tbl>
    <w:p w14:paraId="72335EFB" w14:textId="77777777" w:rsidR="00937E8D" w:rsidRDefault="00937E8D"/>
    <w:p w14:paraId="37CFC470" w14:textId="77777777" w:rsidR="00937E8D" w:rsidRDefault="000B5398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D0ED83C" w14:textId="77777777" w:rsidR="00872DED" w:rsidRDefault="000B5398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72DED">
        <w:rPr>
          <w:noProof/>
        </w:rPr>
        <w:t>1.</w:t>
      </w:r>
      <w:r w:rsidR="00872DED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872DED">
        <w:rPr>
          <w:rFonts w:hint="eastAsia"/>
          <w:noProof/>
        </w:rPr>
        <w:t>简介</w:t>
      </w:r>
      <w:r w:rsidR="00872DED">
        <w:rPr>
          <w:noProof/>
        </w:rPr>
        <w:tab/>
      </w:r>
      <w:r w:rsidR="00872DED">
        <w:rPr>
          <w:noProof/>
        </w:rPr>
        <w:fldChar w:fldCharType="begin"/>
      </w:r>
      <w:r w:rsidR="00872DED">
        <w:rPr>
          <w:noProof/>
        </w:rPr>
        <w:instrText xml:space="preserve"> PAGEREF _Toc360273358 \h </w:instrText>
      </w:r>
      <w:r w:rsidR="00872DED">
        <w:rPr>
          <w:noProof/>
        </w:rPr>
      </w:r>
      <w:r w:rsidR="00872DED">
        <w:rPr>
          <w:noProof/>
        </w:rPr>
        <w:fldChar w:fldCharType="separate"/>
      </w:r>
      <w:r w:rsidR="00872DED">
        <w:rPr>
          <w:noProof/>
        </w:rPr>
        <w:t>4</w:t>
      </w:r>
      <w:r w:rsidR="00872DED">
        <w:rPr>
          <w:noProof/>
        </w:rPr>
        <w:fldChar w:fldCharType="end"/>
      </w:r>
    </w:p>
    <w:p w14:paraId="6D8A557A" w14:textId="77777777" w:rsidR="00872DED" w:rsidRDefault="00872DED">
      <w:pPr>
        <w:pStyle w:val="21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E27DF" w14:textId="77777777" w:rsidR="00872DED" w:rsidRDefault="00872DED">
      <w:pPr>
        <w:pStyle w:val="21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C8E46" w14:textId="77777777" w:rsidR="00872DED" w:rsidRDefault="00872DE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FADB70" w14:textId="77777777" w:rsidR="00872DED" w:rsidRDefault="00872DE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C12085" w14:textId="77777777" w:rsidR="00872DED" w:rsidRDefault="00872DED">
      <w:pPr>
        <w:pStyle w:val="21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095712" w14:textId="77777777" w:rsidR="00872DED" w:rsidRDefault="00872DED">
      <w:pPr>
        <w:pStyle w:val="21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E35B0" w14:textId="77777777" w:rsidR="00872DED" w:rsidRDefault="00872DE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application</w:t>
      </w:r>
      <w:r>
        <w:rPr>
          <w:rFonts w:hint="eastAsia"/>
          <w:noProof/>
        </w:rPr>
        <w:t>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3E8D36" w14:textId="77777777" w:rsidR="00872DED" w:rsidRDefault="00872DE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BC1626" w14:textId="77777777" w:rsidR="00872DED" w:rsidRDefault="00872DE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A9F3A" w14:textId="77777777" w:rsidR="00872DED" w:rsidRDefault="00872DE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_Toc360273368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C5323" w14:textId="77777777" w:rsidR="00937E8D" w:rsidRDefault="000B5398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A7E40D4" w14:textId="77777777" w:rsidR="00937E8D" w:rsidRDefault="000B5398">
      <w:pPr>
        <w:pStyle w:val="1"/>
        <w:ind w:left="360" w:hanging="360"/>
      </w:pPr>
      <w:bookmarkStart w:id="0" w:name="_Toc360273358"/>
      <w:r>
        <w:rPr>
          <w:rFonts w:hint="eastAsia"/>
        </w:rPr>
        <w:t>简介</w:t>
      </w:r>
      <w:bookmarkEnd w:id="0"/>
    </w:p>
    <w:p w14:paraId="1889DA10" w14:textId="77777777" w:rsidR="00937E8D" w:rsidRDefault="000B5398">
      <w:pPr>
        <w:pStyle w:val="2"/>
      </w:pPr>
      <w:bookmarkStart w:id="1" w:name="_Toc360273359"/>
      <w:r>
        <w:rPr>
          <w:rFonts w:hint="eastAsia"/>
        </w:rPr>
        <w:t>目的</w:t>
      </w:r>
      <w:bookmarkEnd w:id="1"/>
    </w:p>
    <w:p w14:paraId="7B7F5181" w14:textId="77777777" w:rsidR="00937E8D" w:rsidRDefault="000B5398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E66BCD2" w14:textId="77777777" w:rsidR="00937E8D" w:rsidRDefault="000B5398">
      <w:pPr>
        <w:pStyle w:val="2"/>
      </w:pPr>
      <w:bookmarkStart w:id="2" w:name="_Toc360273360"/>
      <w:r>
        <w:rPr>
          <w:rFonts w:hint="eastAsia"/>
        </w:rPr>
        <w:t>参考资料</w:t>
      </w:r>
      <w:bookmarkEnd w:id="2"/>
    </w:p>
    <w:p w14:paraId="2666A0FA" w14:textId="77777777" w:rsidR="00937E8D" w:rsidRDefault="000B5398">
      <w:pPr>
        <w:pStyle w:val="a5"/>
      </w:pPr>
      <w:r>
        <w:rPr>
          <w:rFonts w:ascii="Times New Roman" w:hint="eastAsia"/>
        </w:rPr>
        <w:t>1.</w:t>
      </w:r>
      <w:r>
        <w:rPr>
          <w:rFonts w:ascii="Times New Roman" w:hint="eastAsia"/>
        </w:rPr>
        <w:t>在线问卷调查网需求规约，</w:t>
      </w:r>
      <w:r>
        <w:rPr>
          <w:rFonts w:ascii="Times New Roman" w:hint="eastAsia"/>
        </w:rPr>
        <w:t>1.0</w:t>
      </w:r>
      <w:r>
        <w:rPr>
          <w:rFonts w:ascii="Times New Roman" w:hint="eastAsia"/>
        </w:rPr>
        <w:t>版，</w:t>
      </w:r>
      <w:r>
        <w:rPr>
          <w:rFonts w:ascii="Times New Roman" w:hint="eastAsia"/>
        </w:rPr>
        <w:t>LZTR</w:t>
      </w:r>
      <w:r>
        <w:rPr>
          <w:rFonts w:ascii="Times New Roman" w:hint="eastAsia"/>
        </w:rPr>
        <w:t>小组</w:t>
      </w:r>
    </w:p>
    <w:p w14:paraId="4A3A64BF" w14:textId="77777777" w:rsidR="00937E8D" w:rsidRDefault="000B5398">
      <w:pPr>
        <w:pStyle w:val="1"/>
        <w:ind w:left="360" w:hanging="360"/>
      </w:pPr>
      <w:bookmarkStart w:id="3" w:name="_Toc360273361"/>
      <w:r>
        <w:rPr>
          <w:rFonts w:hint="eastAsia"/>
        </w:rPr>
        <w:t>用例视图</w:t>
      </w:r>
      <w:bookmarkEnd w:id="3"/>
    </w:p>
    <w:p w14:paraId="3D37C9A1" w14:textId="77777777" w:rsidR="00937E8D" w:rsidRDefault="000B5398">
      <w:pPr>
        <w:pStyle w:val="a5"/>
        <w:ind w:left="0" w:firstLine="720"/>
      </w:pP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</w:p>
    <w:p w14:paraId="203F01F4" w14:textId="77777777" w:rsidR="00937E8D" w:rsidRDefault="000B5398">
      <w:pPr>
        <w:pStyle w:val="a5"/>
        <w:ind w:left="0" w:firstLine="720"/>
      </w:pPr>
      <w:r>
        <w:rPr>
          <w:rFonts w:hint="eastAsia"/>
        </w:rPr>
        <w:t>这里只涉及到部分用例，其余参见本项目的《在线问卷调查网需求规约》。涉及到的用例有：</w:t>
      </w:r>
    </w:p>
    <w:p w14:paraId="2C3AA6AA" w14:textId="77777777" w:rsidR="00937E8D" w:rsidRDefault="000B5398">
      <w:pPr>
        <w:pStyle w:val="a5"/>
        <w:ind w:left="0" w:firstLine="720"/>
      </w:pPr>
      <w:r>
        <w:rPr>
          <w:rFonts w:hint="eastAsia"/>
        </w:rPr>
        <w:t>-账户注册</w:t>
      </w:r>
    </w:p>
    <w:p w14:paraId="61188400" w14:textId="77777777" w:rsidR="00937E8D" w:rsidRDefault="000B5398">
      <w:pPr>
        <w:pStyle w:val="a5"/>
        <w:ind w:left="0" w:firstLine="720"/>
      </w:pPr>
      <w:r>
        <w:rPr>
          <w:rFonts w:hint="eastAsia"/>
        </w:rPr>
        <w:t>-用户增删改查</w:t>
      </w:r>
    </w:p>
    <w:p w14:paraId="048CCF57" w14:textId="77777777" w:rsidR="00937E8D" w:rsidRDefault="000B5398">
      <w:pPr>
        <w:pStyle w:val="a5"/>
        <w:ind w:left="0" w:firstLine="720"/>
      </w:pPr>
      <w:r>
        <w:rPr>
          <w:rFonts w:hint="eastAsia"/>
        </w:rPr>
        <w:t>-管理问卷状态</w:t>
      </w:r>
    </w:p>
    <w:p w14:paraId="28FB0031" w14:textId="77777777" w:rsidR="00937E8D" w:rsidRDefault="000B5398">
      <w:pPr>
        <w:pStyle w:val="a5"/>
        <w:ind w:left="0" w:firstLine="720"/>
      </w:pPr>
      <w:r>
        <w:rPr>
          <w:rFonts w:hint="eastAsia"/>
        </w:rPr>
        <w:t>-填写并提交问卷</w:t>
      </w:r>
    </w:p>
    <w:p w14:paraId="40432B7F" w14:textId="77777777" w:rsidR="00937E8D" w:rsidRDefault="000B5398">
      <w:pPr>
        <w:pStyle w:val="a5"/>
        <w:ind w:left="0" w:firstLine="720"/>
      </w:pPr>
      <w:r>
        <w:rPr>
          <w:rFonts w:hint="eastAsia"/>
        </w:rPr>
        <w:t>-发布问卷</w:t>
      </w:r>
    </w:p>
    <w:p w14:paraId="6BE87CDA" w14:textId="77777777" w:rsidR="00937E8D" w:rsidRDefault="000B5398">
      <w:pPr>
        <w:pStyle w:val="a5"/>
        <w:ind w:left="0" w:firstLine="720"/>
      </w:pPr>
      <w:r>
        <w:rPr>
          <w:rFonts w:hint="eastAsia"/>
        </w:rPr>
        <w:t>-管理已发布问卷</w:t>
      </w:r>
    </w:p>
    <w:p w14:paraId="510AAF9B" w14:textId="77777777" w:rsidR="00937E8D" w:rsidRDefault="000B5398">
      <w:pPr>
        <w:pStyle w:val="a5"/>
        <w:ind w:left="0" w:firstLine="720"/>
      </w:pPr>
      <w:r>
        <w:rPr>
          <w:rFonts w:hint="eastAsia"/>
        </w:rPr>
        <w:t>-调查结果统计</w:t>
      </w:r>
    </w:p>
    <w:p w14:paraId="21FFA341" w14:textId="77777777" w:rsidR="00937E8D" w:rsidRDefault="000B5398">
      <w:pPr>
        <w:pStyle w:val="a5"/>
        <w:ind w:left="0" w:firstLine="720"/>
      </w:pPr>
      <w:r>
        <w:rPr>
          <w:rFonts w:hint="eastAsia"/>
        </w:rPr>
        <w:t>-查看数据结果</w:t>
      </w:r>
    </w:p>
    <w:p w14:paraId="6726B533" w14:textId="77777777" w:rsidR="00937E8D" w:rsidRDefault="000B5398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ab/>
        <w:t>在构架方面具有重要意义的用例</w:t>
      </w:r>
    </w:p>
    <w:p w14:paraId="53025565" w14:textId="67344788" w:rsidR="00937E8D" w:rsidRDefault="00C64CC9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5BA91887" wp14:editId="1644E4AA">
            <wp:extent cx="5943600" cy="386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E4CD" w14:textId="77777777" w:rsidR="00937E8D" w:rsidRDefault="00937E8D">
      <w:pPr>
        <w:jc w:val="center"/>
      </w:pPr>
    </w:p>
    <w:p w14:paraId="6D604F88" w14:textId="77777777" w:rsidR="00937E8D" w:rsidRDefault="000B5398">
      <w:r>
        <w:rPr>
          <w:rFonts w:hint="eastAsia"/>
        </w:rPr>
        <w:t>2.1.1</w:t>
      </w:r>
      <w:r>
        <w:rPr>
          <w:rFonts w:hint="eastAsia"/>
        </w:rPr>
        <w:tab/>
        <w:t>账户注册</w:t>
      </w:r>
    </w:p>
    <w:p w14:paraId="22D8040D" w14:textId="77777777" w:rsidR="00937E8D" w:rsidRDefault="000B5398">
      <w:pPr>
        <w:ind w:firstLine="720"/>
      </w:pPr>
      <w:r>
        <w:rPr>
          <w:rFonts w:hint="eastAsia"/>
        </w:rPr>
        <w:t>简要介绍：这个用例允许用户注册系统。</w:t>
      </w:r>
    </w:p>
    <w:p w14:paraId="54203313" w14:textId="77777777" w:rsidR="00937E8D" w:rsidRDefault="000B5398">
      <w:r>
        <w:rPr>
          <w:rFonts w:hint="eastAsia"/>
        </w:rPr>
        <w:t>2.1.2</w:t>
      </w:r>
      <w:r>
        <w:rPr>
          <w:rFonts w:hint="eastAsia"/>
        </w:rPr>
        <w:tab/>
        <w:t>用户增删改查</w:t>
      </w:r>
    </w:p>
    <w:p w14:paraId="72543D43" w14:textId="77777777" w:rsidR="00937E8D" w:rsidRDefault="000B5398">
      <w:pPr>
        <w:ind w:firstLine="720"/>
      </w:pPr>
      <w:r>
        <w:rPr>
          <w:rFonts w:hint="eastAsia"/>
        </w:rPr>
        <w:t>简要介绍：这个用例允许管理员编辑用户资料，进行添加用户、删除用户、查找用户、修改用户信息的操作。</w:t>
      </w:r>
    </w:p>
    <w:p w14:paraId="24BF199E" w14:textId="77777777" w:rsidR="00937E8D" w:rsidRDefault="000B5398">
      <w:r>
        <w:rPr>
          <w:rFonts w:hint="eastAsia"/>
        </w:rPr>
        <w:t>2.1.3</w:t>
      </w:r>
      <w:r>
        <w:rPr>
          <w:rFonts w:hint="eastAsia"/>
        </w:rPr>
        <w:tab/>
        <w:t>管理问卷状态</w:t>
      </w:r>
    </w:p>
    <w:p w14:paraId="524699FD" w14:textId="77777777" w:rsidR="00937E8D" w:rsidRDefault="000B5398">
      <w:pPr>
        <w:ind w:firstLine="720"/>
      </w:pPr>
      <w:r>
        <w:rPr>
          <w:rFonts w:hint="eastAsia"/>
        </w:rPr>
        <w:t>简要介绍：这个用例允许管理员修改问卷的状态，可以进行停止问卷的发布，删除问卷等操作。</w:t>
      </w:r>
    </w:p>
    <w:p w14:paraId="798E65B5" w14:textId="77777777" w:rsidR="00937E8D" w:rsidRDefault="000B5398">
      <w:r>
        <w:rPr>
          <w:rFonts w:hint="eastAsia"/>
        </w:rPr>
        <w:t>2.1.4</w:t>
      </w:r>
      <w:r>
        <w:rPr>
          <w:rFonts w:hint="eastAsia"/>
        </w:rPr>
        <w:tab/>
        <w:t>填写并提交问卷</w:t>
      </w:r>
    </w:p>
    <w:p w14:paraId="66E0D90C" w14:textId="40217201" w:rsidR="00937E8D" w:rsidRDefault="000B5398">
      <w:pPr>
        <w:ind w:firstLine="720"/>
      </w:pPr>
      <w:r>
        <w:rPr>
          <w:rFonts w:hint="eastAsia"/>
        </w:rPr>
        <w:t>简要介绍：这个用例允许</w:t>
      </w:r>
      <w:r w:rsidR="00C64CC9">
        <w:rPr>
          <w:rFonts w:hint="eastAsia"/>
        </w:rPr>
        <w:t>用户</w:t>
      </w:r>
      <w:r>
        <w:rPr>
          <w:rFonts w:hint="eastAsia"/>
        </w:rPr>
        <w:t>填写收到的问卷并提交给系统。</w:t>
      </w:r>
    </w:p>
    <w:p w14:paraId="5AF38AC8" w14:textId="77777777" w:rsidR="00937E8D" w:rsidRDefault="000B5398">
      <w:r>
        <w:rPr>
          <w:rFonts w:hint="eastAsia"/>
        </w:rPr>
        <w:t>2.1.5</w:t>
      </w:r>
      <w:r>
        <w:rPr>
          <w:rFonts w:hint="eastAsia"/>
        </w:rPr>
        <w:tab/>
        <w:t>发布问卷</w:t>
      </w:r>
    </w:p>
    <w:p w14:paraId="4C200A4D" w14:textId="33C19509" w:rsidR="00937E8D" w:rsidRDefault="000B5398">
      <w:pPr>
        <w:ind w:firstLine="720"/>
      </w:pPr>
      <w:r>
        <w:rPr>
          <w:rFonts w:hint="eastAsia"/>
        </w:rPr>
        <w:t>简要介绍：这个用例允许</w:t>
      </w:r>
      <w:r w:rsidR="00C64CC9">
        <w:rPr>
          <w:rFonts w:hint="eastAsia"/>
        </w:rPr>
        <w:t>已登录用户</w:t>
      </w:r>
      <w:r>
        <w:rPr>
          <w:rFonts w:hint="eastAsia"/>
        </w:rPr>
        <w:t>新建一个问卷或者修改已有问卷并进行发布，发布状态的问卷可以由用户填写者填写。</w:t>
      </w:r>
    </w:p>
    <w:p w14:paraId="0437F82E" w14:textId="77777777" w:rsidR="00937E8D" w:rsidRDefault="000B5398">
      <w:r>
        <w:rPr>
          <w:rFonts w:hint="eastAsia"/>
        </w:rPr>
        <w:t>2.1.6</w:t>
      </w:r>
      <w:r>
        <w:rPr>
          <w:rFonts w:hint="eastAsia"/>
        </w:rPr>
        <w:tab/>
        <w:t>管理已发布问卷</w:t>
      </w:r>
    </w:p>
    <w:p w14:paraId="7238A5C5" w14:textId="38D59BF0" w:rsidR="00937E8D" w:rsidRDefault="000B5398">
      <w:pPr>
        <w:ind w:firstLine="720"/>
      </w:pPr>
      <w:r>
        <w:rPr>
          <w:rFonts w:hint="eastAsia"/>
        </w:rPr>
        <w:t>简要介绍：这个用例允许</w:t>
      </w:r>
      <w:r w:rsidR="00C64CC9">
        <w:rPr>
          <w:rFonts w:hint="eastAsia"/>
        </w:rPr>
        <w:t>已登录用户</w:t>
      </w:r>
      <w:r>
        <w:rPr>
          <w:rFonts w:hint="eastAsia"/>
        </w:rPr>
        <w:t>管理自己已经发布的问卷。包括停止问卷发布，修改问卷等操作。</w:t>
      </w:r>
    </w:p>
    <w:p w14:paraId="023C6517" w14:textId="77777777" w:rsidR="00937E8D" w:rsidRDefault="000B5398">
      <w:r>
        <w:rPr>
          <w:rFonts w:hint="eastAsia"/>
        </w:rPr>
        <w:t>2.1.7</w:t>
      </w:r>
      <w:r>
        <w:rPr>
          <w:rFonts w:hint="eastAsia"/>
        </w:rPr>
        <w:tab/>
        <w:t>调查结果统计</w:t>
      </w:r>
    </w:p>
    <w:p w14:paraId="61FED3D5" w14:textId="52E1D7FC" w:rsidR="00937E8D" w:rsidRDefault="000B5398">
      <w:pPr>
        <w:ind w:firstLine="720"/>
      </w:pPr>
      <w:r>
        <w:rPr>
          <w:rFonts w:hint="eastAsia"/>
        </w:rPr>
        <w:t>简要介绍：这个用例允许</w:t>
      </w:r>
      <w:r w:rsidR="00C64CC9">
        <w:rPr>
          <w:rFonts w:hint="eastAsia"/>
        </w:rPr>
        <w:t>已登录用户</w:t>
      </w:r>
      <w:r>
        <w:rPr>
          <w:rFonts w:hint="eastAsia"/>
        </w:rPr>
        <w:t>查看自己已经发布的问卷的回答情况。</w:t>
      </w:r>
    </w:p>
    <w:p w14:paraId="0811803B" w14:textId="77777777" w:rsidR="00937E8D" w:rsidRDefault="000B5398">
      <w:r>
        <w:rPr>
          <w:rFonts w:hint="eastAsia"/>
        </w:rPr>
        <w:t>2.1.8</w:t>
      </w:r>
      <w:r>
        <w:rPr>
          <w:rFonts w:hint="eastAsia"/>
        </w:rPr>
        <w:tab/>
        <w:t>查看数据结果</w:t>
      </w:r>
    </w:p>
    <w:p w14:paraId="2271067E" w14:textId="04CB2307" w:rsidR="00937E8D" w:rsidRDefault="000B5398">
      <w:pPr>
        <w:ind w:firstLine="720"/>
        <w:rPr>
          <w:rFonts w:hint="eastAsia"/>
        </w:rPr>
      </w:pPr>
      <w:r>
        <w:rPr>
          <w:rFonts w:hint="eastAsia"/>
        </w:rPr>
        <w:t>简要介绍：这个用例允许</w:t>
      </w:r>
      <w:r w:rsidR="00C64CC9">
        <w:rPr>
          <w:rFonts w:hint="eastAsia"/>
        </w:rPr>
        <w:t>已登录用户</w:t>
      </w:r>
      <w:r>
        <w:rPr>
          <w:rFonts w:hint="eastAsia"/>
        </w:rPr>
        <w:t>查看自己应景发布问卷的数据统计。</w:t>
      </w:r>
    </w:p>
    <w:p w14:paraId="74727C28" w14:textId="30E0094E" w:rsidR="00C64CC9" w:rsidRDefault="00C64CC9" w:rsidP="00C64CC9">
      <w:pPr>
        <w:rPr>
          <w:rFonts w:hint="eastAsia"/>
        </w:rPr>
      </w:pPr>
      <w:r>
        <w:rPr>
          <w:rFonts w:hint="eastAsia"/>
        </w:rPr>
        <w:t>2.1.9</w:t>
      </w:r>
      <w:r>
        <w:rPr>
          <w:rFonts w:hint="eastAsia"/>
        </w:rPr>
        <w:tab/>
        <w:t>账户信息修改</w:t>
      </w:r>
    </w:p>
    <w:p w14:paraId="1DD1D0FA" w14:textId="5784AEAB" w:rsidR="00C64CC9" w:rsidRDefault="00C64CC9" w:rsidP="00C64CC9">
      <w:pPr>
        <w:rPr>
          <w:rFonts w:hint="eastAsia"/>
        </w:rPr>
      </w:pPr>
      <w:r>
        <w:rPr>
          <w:rFonts w:hint="eastAsia"/>
        </w:rPr>
        <w:tab/>
        <w:t>简要介绍：这个用例允许已登录用户修改个人信息。</w:t>
      </w:r>
    </w:p>
    <w:p w14:paraId="5E1F6A80" w14:textId="719CB343" w:rsidR="00C64CC9" w:rsidRDefault="00C64CC9" w:rsidP="00C64CC9">
      <w:pPr>
        <w:rPr>
          <w:rFonts w:hint="eastAsia"/>
        </w:rPr>
      </w:pPr>
      <w:r>
        <w:rPr>
          <w:rFonts w:hint="eastAsia"/>
        </w:rPr>
        <w:t>2.1.10</w:t>
      </w:r>
      <w:r>
        <w:rPr>
          <w:rFonts w:hint="eastAsia"/>
        </w:rPr>
        <w:tab/>
        <w:t>问卷数据备份</w:t>
      </w:r>
    </w:p>
    <w:p w14:paraId="537BA8AC" w14:textId="09CA9D48" w:rsidR="00C64CC9" w:rsidRDefault="00C64CC9" w:rsidP="00C64CC9">
      <w:pPr>
        <w:rPr>
          <w:rFonts w:hint="eastAsia"/>
        </w:rPr>
      </w:pPr>
      <w:r>
        <w:rPr>
          <w:rFonts w:hint="eastAsia"/>
        </w:rPr>
        <w:tab/>
        <w:t>简要介绍：这个用例允许管理员备份问卷数据。</w:t>
      </w:r>
    </w:p>
    <w:p w14:paraId="3D0081E9" w14:textId="21739CB5" w:rsidR="00C64CC9" w:rsidRDefault="00C64CC9" w:rsidP="00C64CC9">
      <w:pPr>
        <w:rPr>
          <w:rFonts w:hint="eastAsia"/>
        </w:rPr>
      </w:pPr>
      <w:r>
        <w:rPr>
          <w:rFonts w:hint="eastAsia"/>
        </w:rPr>
        <w:t>2.1.11</w:t>
      </w:r>
      <w:r>
        <w:rPr>
          <w:rFonts w:hint="eastAsia"/>
        </w:rPr>
        <w:tab/>
        <w:t>提交问卷信息</w:t>
      </w:r>
    </w:p>
    <w:p w14:paraId="7A3361E4" w14:textId="6B4F9568" w:rsidR="00C64CC9" w:rsidRDefault="00C64CC9" w:rsidP="00C64CC9">
      <w:pPr>
        <w:rPr>
          <w:rFonts w:hint="eastAsia"/>
        </w:rPr>
      </w:pPr>
      <w:r>
        <w:rPr>
          <w:rFonts w:hint="eastAsia"/>
        </w:rPr>
        <w:tab/>
        <w:t>简要介绍：这个用例允许用户提交问卷信息</w:t>
      </w:r>
      <w:r w:rsidR="00A35F9D">
        <w:rPr>
          <w:rFonts w:hint="eastAsia"/>
        </w:rPr>
        <w:t>。</w:t>
      </w:r>
      <w:bookmarkStart w:id="4" w:name="_GoBack"/>
      <w:bookmarkEnd w:id="4"/>
    </w:p>
    <w:p w14:paraId="65AE8045" w14:textId="70F34B7B" w:rsidR="00C64CC9" w:rsidRDefault="00C64CC9" w:rsidP="00C64CC9">
      <w:pPr>
        <w:rPr>
          <w:rFonts w:hint="eastAsia"/>
        </w:rPr>
      </w:pPr>
      <w:r>
        <w:rPr>
          <w:rFonts w:hint="eastAsia"/>
        </w:rPr>
        <w:lastRenderedPageBreak/>
        <w:t>2.1.12</w:t>
      </w:r>
      <w:r>
        <w:rPr>
          <w:rFonts w:hint="eastAsia"/>
        </w:rPr>
        <w:tab/>
        <w:t>查看问卷</w:t>
      </w:r>
    </w:p>
    <w:p w14:paraId="48D1BB32" w14:textId="6722DCF7" w:rsidR="00A35F9D" w:rsidRDefault="00A35F9D" w:rsidP="00C64CC9">
      <w:pPr>
        <w:rPr>
          <w:rFonts w:hint="eastAsia"/>
        </w:rPr>
      </w:pPr>
      <w:r>
        <w:rPr>
          <w:rFonts w:hint="eastAsia"/>
        </w:rPr>
        <w:tab/>
        <w:t>简要介绍：这个用例允许用户查看问卷内容。</w:t>
      </w:r>
    </w:p>
    <w:p w14:paraId="4639C59E" w14:textId="22AC97A0" w:rsidR="00A35F9D" w:rsidRDefault="00A35F9D" w:rsidP="00C64CC9">
      <w:pPr>
        <w:rPr>
          <w:rFonts w:hint="eastAsia"/>
        </w:rPr>
      </w:pPr>
      <w:r>
        <w:rPr>
          <w:rFonts w:hint="eastAsia"/>
        </w:rPr>
        <w:t>2.1.13</w:t>
      </w:r>
      <w:r>
        <w:rPr>
          <w:rFonts w:hint="eastAsia"/>
        </w:rPr>
        <w:tab/>
        <w:t>查询问卷：</w:t>
      </w:r>
    </w:p>
    <w:p w14:paraId="2CDCC873" w14:textId="709D8C78" w:rsidR="00A35F9D" w:rsidRDefault="00A35F9D" w:rsidP="00C64CC9">
      <w:pPr>
        <w:rPr>
          <w:rFonts w:hint="eastAsia"/>
        </w:rPr>
      </w:pPr>
      <w:r>
        <w:rPr>
          <w:rFonts w:hint="eastAsia"/>
        </w:rPr>
        <w:tab/>
        <w:t>简要介绍：这个用例允许已登录用户查看自己发布的问卷列表。</w:t>
      </w:r>
    </w:p>
    <w:p w14:paraId="4A2183CB" w14:textId="52419E08" w:rsidR="00A35F9D" w:rsidRDefault="00A35F9D" w:rsidP="00C64CC9">
      <w:pPr>
        <w:rPr>
          <w:rFonts w:hint="eastAsia"/>
        </w:rPr>
      </w:pPr>
      <w:r>
        <w:rPr>
          <w:rFonts w:hint="eastAsia"/>
        </w:rPr>
        <w:t>2.1.14</w:t>
      </w:r>
      <w:r>
        <w:rPr>
          <w:rFonts w:hint="eastAsia"/>
        </w:rPr>
        <w:tab/>
        <w:t>修改问卷</w:t>
      </w:r>
    </w:p>
    <w:p w14:paraId="3A5868A1" w14:textId="473C5534" w:rsidR="00A35F9D" w:rsidRDefault="00A35F9D" w:rsidP="00C64CC9">
      <w:pPr>
        <w:rPr>
          <w:rFonts w:hint="eastAsia"/>
        </w:rPr>
      </w:pPr>
      <w:r>
        <w:rPr>
          <w:rFonts w:hint="eastAsia"/>
        </w:rPr>
        <w:tab/>
        <w:t>简要介绍：这个用例允许已登录用户修改自己创建过的问卷。</w:t>
      </w:r>
    </w:p>
    <w:p w14:paraId="0035663C" w14:textId="47CF7D8D" w:rsidR="00A35F9D" w:rsidRDefault="00A35F9D" w:rsidP="00C64CC9">
      <w:pPr>
        <w:rPr>
          <w:rFonts w:hint="eastAsia"/>
        </w:rPr>
      </w:pPr>
      <w:r>
        <w:rPr>
          <w:rFonts w:hint="eastAsia"/>
        </w:rPr>
        <w:t>2.1.15</w:t>
      </w:r>
      <w:r>
        <w:rPr>
          <w:rFonts w:hint="eastAsia"/>
        </w:rPr>
        <w:tab/>
        <w:t>预览问卷信息：</w:t>
      </w:r>
    </w:p>
    <w:p w14:paraId="7E1068A1" w14:textId="3047A2C6" w:rsidR="00A35F9D" w:rsidRDefault="00A35F9D" w:rsidP="00C64CC9">
      <w:pPr>
        <w:rPr>
          <w:rFonts w:hint="eastAsia"/>
        </w:rPr>
      </w:pPr>
      <w:r>
        <w:rPr>
          <w:rFonts w:hint="eastAsia"/>
        </w:rPr>
        <w:tab/>
        <w:t>简要介绍：这个用例允许已登录用户预览自己要发布的问卷。</w:t>
      </w:r>
    </w:p>
    <w:p w14:paraId="0F251438" w14:textId="11B46955" w:rsidR="00A35F9D" w:rsidRDefault="00A35F9D" w:rsidP="00C64CC9">
      <w:pPr>
        <w:rPr>
          <w:rFonts w:hint="eastAsia"/>
        </w:rPr>
      </w:pPr>
      <w:r>
        <w:rPr>
          <w:rFonts w:hint="eastAsia"/>
        </w:rPr>
        <w:t>2.1.16</w:t>
      </w:r>
      <w:r>
        <w:rPr>
          <w:rFonts w:hint="eastAsia"/>
        </w:rPr>
        <w:tab/>
        <w:t>登录</w:t>
      </w:r>
    </w:p>
    <w:p w14:paraId="51398E29" w14:textId="428981DC" w:rsidR="00A35F9D" w:rsidRDefault="00A35F9D" w:rsidP="00C64CC9">
      <w:pPr>
        <w:rPr>
          <w:rFonts w:hint="eastAsia"/>
        </w:rPr>
      </w:pPr>
      <w:r>
        <w:rPr>
          <w:rFonts w:hint="eastAsia"/>
        </w:rPr>
        <w:tab/>
        <w:t>简要介绍：这个用例允许用户登录系统。</w:t>
      </w:r>
    </w:p>
    <w:p w14:paraId="6512C5F2" w14:textId="77777777" w:rsidR="00937E8D" w:rsidRDefault="000B5398">
      <w:pPr>
        <w:pStyle w:val="1"/>
        <w:ind w:left="360" w:hanging="360"/>
      </w:pPr>
      <w:bookmarkStart w:id="5" w:name="_Toc360273362"/>
      <w:r>
        <w:rPr>
          <w:rFonts w:hint="eastAsia"/>
        </w:rPr>
        <w:t>逻辑视图</w:t>
      </w:r>
      <w:bookmarkEnd w:id="5"/>
    </w:p>
    <w:p w14:paraId="08771F0F" w14:textId="309781A2" w:rsidR="00937E8D" w:rsidRDefault="000B5398" w:rsidP="00174016">
      <w:pPr>
        <w:pStyle w:val="2"/>
      </w:pPr>
      <w:bookmarkStart w:id="6" w:name="_Toc360273363"/>
      <w:r>
        <w:rPr>
          <w:rFonts w:hint="eastAsia"/>
        </w:rPr>
        <w:t>概述</w:t>
      </w:r>
      <w:bookmarkEnd w:id="6"/>
    </w:p>
    <w:p w14:paraId="3F54F96C" w14:textId="7D3CD613" w:rsidR="00174016" w:rsidRPr="00174016" w:rsidRDefault="00174016" w:rsidP="00174016">
      <w:r>
        <w:rPr>
          <w:rFonts w:hint="eastAsia"/>
          <w:noProof/>
          <w:snapToGrid/>
        </w:rPr>
        <w:drawing>
          <wp:inline distT="0" distB="0" distL="0" distR="0" wp14:anchorId="21ED9C80" wp14:editId="29E4C813">
            <wp:extent cx="4457700" cy="5384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42E3" w14:textId="77777777" w:rsidR="000B5398" w:rsidRDefault="000B5398" w:rsidP="000B5398">
      <w:pPr>
        <w:pStyle w:val="2"/>
      </w:pPr>
      <w:bookmarkStart w:id="7" w:name="_Toc360273364"/>
      <w:r>
        <w:rPr>
          <w:rFonts w:hint="eastAsia"/>
        </w:rPr>
        <w:lastRenderedPageBreak/>
        <w:t>在构架方面具有重要意义的设计包</w:t>
      </w:r>
      <w:bookmarkEnd w:id="7"/>
    </w:p>
    <w:p w14:paraId="323160FE" w14:textId="335F7B09" w:rsidR="00E92A94" w:rsidRDefault="00E92A94" w:rsidP="00C75985">
      <w:pPr>
        <w:pStyle w:val="3"/>
      </w:pPr>
      <w:bookmarkStart w:id="8" w:name="_Toc360273365"/>
      <w:r>
        <w:rPr>
          <w:rFonts w:hint="eastAsia"/>
        </w:rPr>
        <w:t>Application层</w:t>
      </w:r>
    </w:p>
    <w:p w14:paraId="1A5B38D8" w14:textId="6427B779" w:rsidR="00FE34B1" w:rsidRDefault="00E92A94" w:rsidP="00E92A94">
      <w:pPr>
        <w:ind w:left="720"/>
      </w:pPr>
      <w:r>
        <w:rPr>
          <w:rFonts w:hint="eastAsia"/>
        </w:rPr>
        <w:t>包含用户</w:t>
      </w:r>
      <w:r w:rsidR="00642FF7">
        <w:rPr>
          <w:rFonts w:hint="eastAsia"/>
        </w:rPr>
        <w:t>、问卷、答卷、统计数据的</w:t>
      </w:r>
      <w:r>
        <w:rPr>
          <w:rFonts w:hint="eastAsia"/>
        </w:rPr>
        <w:t>界面类</w:t>
      </w:r>
      <w:r w:rsidR="00CD17E5">
        <w:rPr>
          <w:rFonts w:hint="eastAsia"/>
        </w:rPr>
        <w:t>和控制类</w:t>
      </w:r>
      <w:r w:rsidR="00FE34B1">
        <w:rPr>
          <w:rFonts w:hint="eastAsia"/>
        </w:rPr>
        <w:t>；界面类用</w:t>
      </w:r>
      <w:proofErr w:type="spellStart"/>
      <w:r w:rsidR="00FE34B1">
        <w:rPr>
          <w:rFonts w:hint="eastAsia"/>
        </w:rPr>
        <w:t>jsp</w:t>
      </w:r>
      <w:proofErr w:type="spellEnd"/>
      <w:r w:rsidR="00FE34B1">
        <w:rPr>
          <w:rFonts w:hint="eastAsia"/>
        </w:rPr>
        <w:t>方式呈现，控制类为action类。</w:t>
      </w:r>
    </w:p>
    <w:p w14:paraId="02F52ACE" w14:textId="38A07170" w:rsidR="00CD17E5" w:rsidRDefault="00CD17E5" w:rsidP="00E92A94">
      <w:pPr>
        <w:ind w:left="720"/>
      </w:pPr>
      <w:r>
        <w:rPr>
          <w:rFonts w:hint="eastAsia"/>
        </w:rPr>
        <w:t>用户界面类</w:t>
      </w:r>
      <w:r w:rsidR="00E92A94">
        <w:rPr>
          <w:rFonts w:hint="eastAsia"/>
        </w:rPr>
        <w:t>负责</w:t>
      </w:r>
      <w:r>
        <w:rPr>
          <w:rFonts w:hint="eastAsia"/>
        </w:rPr>
        <w:t>显示</w:t>
      </w:r>
      <w:r w:rsidR="00E92A94">
        <w:rPr>
          <w:rFonts w:hint="eastAsia"/>
        </w:rPr>
        <w:t>用户的交互界面</w:t>
      </w:r>
      <w:r>
        <w:rPr>
          <w:rFonts w:hint="eastAsia"/>
        </w:rPr>
        <w:t>，控制类负责数据和</w:t>
      </w:r>
      <w:r w:rsidR="00B00ED7">
        <w:rPr>
          <w:rFonts w:hint="eastAsia"/>
        </w:rPr>
        <w:t>访问</w:t>
      </w:r>
      <w:r>
        <w:rPr>
          <w:rFonts w:hint="eastAsia"/>
        </w:rPr>
        <w:t>请求的转发</w:t>
      </w:r>
      <w:r w:rsidR="00E92A94">
        <w:rPr>
          <w:rFonts w:hint="eastAsia"/>
        </w:rPr>
        <w:t>。</w:t>
      </w:r>
    </w:p>
    <w:p w14:paraId="1C8896AD" w14:textId="7EB34FAB" w:rsidR="00CD17E5" w:rsidRDefault="00E92A94" w:rsidP="00E92A94">
      <w:pPr>
        <w:ind w:left="720"/>
      </w:pPr>
      <w:r>
        <w:rPr>
          <w:rFonts w:hint="eastAsia"/>
        </w:rPr>
        <w:t>问卷信息界面类的存</w:t>
      </w:r>
      <w:r w:rsidR="00E90CF6">
        <w:rPr>
          <w:rFonts w:hint="eastAsia"/>
        </w:rPr>
        <w:t>在支持了填写者查看问卷、预览问卷信息，问卷发布者查看已发布问卷</w:t>
      </w:r>
      <w:r>
        <w:rPr>
          <w:rFonts w:hint="eastAsia"/>
        </w:rPr>
        <w:t>，管理员</w:t>
      </w:r>
      <w:r w:rsidR="00CD17E5">
        <w:rPr>
          <w:rFonts w:hint="eastAsia"/>
        </w:rPr>
        <w:t>查看所有问卷的状态。</w:t>
      </w:r>
    </w:p>
    <w:p w14:paraId="1668DDF1" w14:textId="77777777" w:rsidR="00642FF7" w:rsidRDefault="00CD17E5" w:rsidP="00E92A94">
      <w:pPr>
        <w:ind w:left="720"/>
      </w:pPr>
      <w:r>
        <w:rPr>
          <w:rFonts w:hint="eastAsia"/>
        </w:rPr>
        <w:t>用户信息</w:t>
      </w:r>
      <w:r w:rsidR="00E92A94">
        <w:rPr>
          <w:rFonts w:hint="eastAsia"/>
        </w:rPr>
        <w:t>界</w:t>
      </w:r>
      <w:r>
        <w:rPr>
          <w:rFonts w:hint="eastAsia"/>
        </w:rPr>
        <w:t>面</w:t>
      </w:r>
      <w:r w:rsidR="00E92A94">
        <w:rPr>
          <w:rFonts w:hint="eastAsia"/>
        </w:rPr>
        <w:t>类包含了用户查看个人信息，登录、注册个人信息，管理员查看所有用户信息的功能。</w:t>
      </w:r>
    </w:p>
    <w:p w14:paraId="03714A6E" w14:textId="77777777" w:rsidR="00642FF7" w:rsidRDefault="00642FF7" w:rsidP="00E92A94">
      <w:pPr>
        <w:ind w:left="720"/>
      </w:pPr>
      <w:r>
        <w:rPr>
          <w:rFonts w:hint="eastAsia"/>
        </w:rPr>
        <w:t>答卷信息界面类包含填写者填写问卷的操作。</w:t>
      </w:r>
    </w:p>
    <w:p w14:paraId="57E20060" w14:textId="7F3CFD12" w:rsidR="00642FF7" w:rsidRDefault="00642FF7" w:rsidP="00E92A94">
      <w:pPr>
        <w:ind w:left="720"/>
      </w:pPr>
      <w:r>
        <w:rPr>
          <w:rFonts w:hint="eastAsia"/>
        </w:rPr>
        <w:t>统计数据界面类包含问卷发布者</w:t>
      </w:r>
      <w:r w:rsidR="00E90CF6">
        <w:rPr>
          <w:rFonts w:hint="eastAsia"/>
        </w:rPr>
        <w:t>查看调查结果、查看数据统计结果。</w:t>
      </w:r>
    </w:p>
    <w:p w14:paraId="00C0FB79" w14:textId="61C598F8" w:rsidR="00E92A94" w:rsidRDefault="00CD17E5" w:rsidP="00E92A94">
      <w:pPr>
        <w:ind w:left="720"/>
      </w:pPr>
      <w:r>
        <w:rPr>
          <w:rFonts w:hint="eastAsia"/>
        </w:rPr>
        <w:t>问卷信息控制类包含了对问卷相关信息的请求和数据转发，负责将请求和数据转发给业务逻辑，并接受结果数据转发给用户。</w:t>
      </w:r>
    </w:p>
    <w:p w14:paraId="748A3EA1" w14:textId="06FB84E1" w:rsidR="00E90CF6" w:rsidRDefault="00E90CF6" w:rsidP="00E92A94">
      <w:pPr>
        <w:ind w:left="720"/>
      </w:pPr>
      <w:r>
        <w:rPr>
          <w:rFonts w:hint="eastAsia"/>
        </w:rPr>
        <w:t>答卷信息控制类包含对答卷相关数据的请求和数据转发，负责将请求和数据转发给业务逻辑，并接受结果数据转发给用户。</w:t>
      </w:r>
    </w:p>
    <w:p w14:paraId="271D9EA5" w14:textId="194E5A68" w:rsidR="00E90CF6" w:rsidRDefault="00E90CF6" w:rsidP="00E92A94">
      <w:pPr>
        <w:ind w:left="720"/>
      </w:pPr>
      <w:r>
        <w:rPr>
          <w:rFonts w:hint="eastAsia"/>
        </w:rPr>
        <w:t>数据统计控制类包含了对统计数据的请求和数据转发，负责将请求和数据转发给业务逻辑，并接受结果数据转发给用户。</w:t>
      </w:r>
    </w:p>
    <w:p w14:paraId="192307F0" w14:textId="1AED3D19" w:rsidR="00CD17E5" w:rsidRPr="00E92A94" w:rsidRDefault="00CD17E5" w:rsidP="005E5F27">
      <w:pPr>
        <w:ind w:left="720"/>
      </w:pPr>
      <w:r>
        <w:rPr>
          <w:rFonts w:hint="eastAsia"/>
        </w:rPr>
        <w:t>用户信息控制类包含了对用户相关信息的请求和数据转发</w:t>
      </w:r>
      <w:r w:rsidR="00E90CF6">
        <w:rPr>
          <w:rFonts w:hint="eastAsia"/>
        </w:rPr>
        <w:t>，</w:t>
      </w:r>
      <w:r>
        <w:rPr>
          <w:rFonts w:hint="eastAsia"/>
        </w:rPr>
        <w:t>负责将请求和数据转发给业务逻辑，并接受结果数据转发给用户。</w:t>
      </w:r>
    </w:p>
    <w:p w14:paraId="2B62C791" w14:textId="40C5A990" w:rsidR="00E92A94" w:rsidRDefault="00E92A94" w:rsidP="00C75985">
      <w:pPr>
        <w:pStyle w:val="3"/>
      </w:pPr>
      <w:r>
        <w:rPr>
          <w:rFonts w:hint="eastAsia"/>
        </w:rPr>
        <w:t>Business Service层</w:t>
      </w:r>
    </w:p>
    <w:p w14:paraId="4A12C930" w14:textId="4E454AD2" w:rsidR="00E92A94" w:rsidRDefault="00680F15" w:rsidP="00E92A94">
      <w:pPr>
        <w:ind w:left="720"/>
      </w:pPr>
      <w:r>
        <w:rPr>
          <w:rFonts w:hint="eastAsia"/>
        </w:rPr>
        <w:t>包含处理业务逻辑的</w:t>
      </w:r>
      <w:r w:rsidR="00FE34B1">
        <w:rPr>
          <w:rFonts w:hint="eastAsia"/>
        </w:rPr>
        <w:t>服务类（service</w:t>
      </w:r>
      <w:r>
        <w:rPr>
          <w:rFonts w:hint="eastAsia"/>
        </w:rPr>
        <w:t>类</w:t>
      </w:r>
      <w:r w:rsidR="00FE34B1">
        <w:rPr>
          <w:rFonts w:hint="eastAsia"/>
        </w:rPr>
        <w:t>），服务类用于根据业务逻辑进行数据处理</w:t>
      </w:r>
      <w:r>
        <w:rPr>
          <w:rFonts w:hint="eastAsia"/>
        </w:rPr>
        <w:t>。</w:t>
      </w:r>
    </w:p>
    <w:p w14:paraId="31360844" w14:textId="3D985C4A" w:rsidR="00AD6B5C" w:rsidRDefault="00AD6B5C" w:rsidP="00E92A94">
      <w:pPr>
        <w:ind w:left="720"/>
      </w:pPr>
      <w:r>
        <w:rPr>
          <w:rFonts w:hint="eastAsia"/>
        </w:rPr>
        <w:t>用户</w:t>
      </w:r>
      <w:r w:rsidR="00642FF7">
        <w:rPr>
          <w:rFonts w:hint="eastAsia"/>
        </w:rPr>
        <w:t>服务</w:t>
      </w:r>
      <w:r>
        <w:rPr>
          <w:rFonts w:hint="eastAsia"/>
        </w:rPr>
        <w:t>类，</w:t>
      </w:r>
      <w:r w:rsidR="002512AA">
        <w:rPr>
          <w:rFonts w:hint="eastAsia"/>
        </w:rPr>
        <w:t>负责</w:t>
      </w:r>
      <w:r>
        <w:rPr>
          <w:rFonts w:hint="eastAsia"/>
        </w:rPr>
        <w:t>对用户对象的数据处理。</w:t>
      </w:r>
    </w:p>
    <w:p w14:paraId="5D356DEA" w14:textId="7CAB1204" w:rsidR="00AD6B5C" w:rsidRDefault="00AD6B5C" w:rsidP="00E92A94">
      <w:pPr>
        <w:ind w:left="720"/>
      </w:pPr>
      <w:r>
        <w:rPr>
          <w:rFonts w:hint="eastAsia"/>
        </w:rPr>
        <w:t>问卷</w:t>
      </w:r>
      <w:r w:rsidR="00642FF7">
        <w:rPr>
          <w:rFonts w:hint="eastAsia"/>
        </w:rPr>
        <w:t>服务</w:t>
      </w:r>
      <w:r>
        <w:rPr>
          <w:rFonts w:hint="eastAsia"/>
        </w:rPr>
        <w:t>类，</w:t>
      </w:r>
      <w:r w:rsidR="002512AA">
        <w:rPr>
          <w:rFonts w:hint="eastAsia"/>
        </w:rPr>
        <w:t>负责</w:t>
      </w:r>
      <w:r>
        <w:rPr>
          <w:rFonts w:hint="eastAsia"/>
        </w:rPr>
        <w:t>对问卷对象的数据处理。</w:t>
      </w:r>
    </w:p>
    <w:p w14:paraId="605A0EFD" w14:textId="117E8929" w:rsidR="00AD6B5C" w:rsidRDefault="00AD6B5C" w:rsidP="00E92A94">
      <w:pPr>
        <w:ind w:left="720"/>
      </w:pPr>
      <w:r>
        <w:rPr>
          <w:rFonts w:hint="eastAsia"/>
        </w:rPr>
        <w:t>答卷</w:t>
      </w:r>
      <w:r w:rsidR="00642FF7">
        <w:rPr>
          <w:rFonts w:hint="eastAsia"/>
        </w:rPr>
        <w:t>服务</w:t>
      </w:r>
      <w:r>
        <w:rPr>
          <w:rFonts w:hint="eastAsia"/>
        </w:rPr>
        <w:t>类，</w:t>
      </w:r>
      <w:r w:rsidR="002512AA">
        <w:rPr>
          <w:rFonts w:hint="eastAsia"/>
        </w:rPr>
        <w:t>负责</w:t>
      </w:r>
      <w:r>
        <w:rPr>
          <w:rFonts w:hint="eastAsia"/>
        </w:rPr>
        <w:t>对答卷对象的数据处理。</w:t>
      </w:r>
    </w:p>
    <w:p w14:paraId="21885902" w14:textId="6A5132DE" w:rsidR="0097340D" w:rsidRPr="00E92A94" w:rsidRDefault="00642FF7" w:rsidP="00642FF7">
      <w:pPr>
        <w:ind w:left="720"/>
      </w:pPr>
      <w:r>
        <w:rPr>
          <w:rFonts w:hint="eastAsia"/>
        </w:rPr>
        <w:t>统计服务类，负责对统计数据的处理。</w:t>
      </w:r>
    </w:p>
    <w:bookmarkEnd w:id="8"/>
    <w:p w14:paraId="565B3D2A" w14:textId="53597BD5" w:rsidR="00642FF7" w:rsidRPr="00642FF7" w:rsidRDefault="00E92A94" w:rsidP="00642FF7">
      <w:pPr>
        <w:pStyle w:val="3"/>
      </w:pPr>
      <w:r>
        <w:rPr>
          <w:rFonts w:hint="eastAsia"/>
        </w:rPr>
        <w:t>Business Middleware层</w:t>
      </w:r>
    </w:p>
    <w:p w14:paraId="5AB08D1A" w14:textId="6B705664" w:rsidR="00872DED" w:rsidRDefault="00EB27D9" w:rsidP="00E92A94">
      <w:pPr>
        <w:ind w:left="720"/>
      </w:pPr>
      <w:r>
        <w:rPr>
          <w:rFonts w:hint="eastAsia"/>
        </w:rPr>
        <w:t>包含了数据库交互操作类</w:t>
      </w:r>
      <w:r w:rsidR="00FE34B1">
        <w:rPr>
          <w:rFonts w:hint="eastAsia"/>
        </w:rPr>
        <w:t>（</w:t>
      </w:r>
      <w:proofErr w:type="spellStart"/>
      <w:r w:rsidR="00FE34B1">
        <w:rPr>
          <w:rFonts w:hint="eastAsia"/>
        </w:rPr>
        <w:t>dao</w:t>
      </w:r>
      <w:proofErr w:type="spellEnd"/>
      <w:r w:rsidR="00FE34B1">
        <w:rPr>
          <w:rFonts w:hint="eastAsia"/>
        </w:rPr>
        <w:t>类）和持久化模型类</w:t>
      </w:r>
      <w:r>
        <w:rPr>
          <w:rFonts w:hint="eastAsia"/>
        </w:rPr>
        <w:t>，负责与数据库的数据交互。</w:t>
      </w:r>
    </w:p>
    <w:p w14:paraId="7A0F2A9C" w14:textId="77777777" w:rsidR="00FE34B1" w:rsidRDefault="00FE34B1" w:rsidP="00FE34B1">
      <w:pPr>
        <w:ind w:left="720"/>
      </w:pPr>
      <w:r>
        <w:rPr>
          <w:rFonts w:hint="eastAsia"/>
        </w:rPr>
        <w:t>用户模型类，负责建立数据库中用户信息映射成的用户模型。</w:t>
      </w:r>
    </w:p>
    <w:p w14:paraId="32E2A5F3" w14:textId="77777777" w:rsidR="00FE34B1" w:rsidRDefault="00FE34B1" w:rsidP="00FE34B1">
      <w:pPr>
        <w:ind w:left="720"/>
      </w:pPr>
      <w:r>
        <w:rPr>
          <w:rFonts w:hint="eastAsia"/>
        </w:rPr>
        <w:t>问卷模型类，负责建立数据库中问卷信息映射成的问卷模型。</w:t>
      </w:r>
    </w:p>
    <w:p w14:paraId="3C0517BF" w14:textId="77777777" w:rsidR="00FE34B1" w:rsidRDefault="00FE34B1" w:rsidP="00FE34B1">
      <w:pPr>
        <w:ind w:left="720"/>
      </w:pPr>
      <w:r>
        <w:rPr>
          <w:rFonts w:hint="eastAsia"/>
        </w:rPr>
        <w:t>答卷模型类，负责建立数据库中答卷信息映射成的答卷模型。</w:t>
      </w:r>
    </w:p>
    <w:p w14:paraId="378B6785" w14:textId="7A023BCE" w:rsidR="00FE34B1" w:rsidRDefault="00FE34B1" w:rsidP="00E92A94">
      <w:pPr>
        <w:ind w:left="720"/>
      </w:pPr>
      <w:r>
        <w:rPr>
          <w:rFonts w:hint="eastAsia"/>
        </w:rPr>
        <w:t>用户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类：负责与数据库中用户部分的数据交互操作。</w:t>
      </w:r>
    </w:p>
    <w:p w14:paraId="277DE2DD" w14:textId="40578E7E" w:rsidR="00FE34B1" w:rsidRDefault="00FE34B1" w:rsidP="00FE34B1">
      <w:pPr>
        <w:ind w:left="720"/>
      </w:pPr>
      <w:r>
        <w:rPr>
          <w:rFonts w:hint="eastAsia"/>
        </w:rPr>
        <w:t>问卷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类：负责与数据库中问卷部分的数据交互操作。</w:t>
      </w:r>
    </w:p>
    <w:p w14:paraId="5B178062" w14:textId="1A68C4EE" w:rsidR="00FE34B1" w:rsidRDefault="00FE34B1" w:rsidP="00FE34B1">
      <w:pPr>
        <w:ind w:left="720"/>
      </w:pPr>
      <w:r>
        <w:rPr>
          <w:rFonts w:hint="eastAsia"/>
        </w:rPr>
        <w:t>答卷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类：负责与数据库中答卷部分的数据交互操作。</w:t>
      </w:r>
    </w:p>
    <w:p w14:paraId="3E79E5EE" w14:textId="4620CD53" w:rsidR="00642FF7" w:rsidRPr="00642FF7" w:rsidRDefault="00642FF7" w:rsidP="00642FF7">
      <w:pPr>
        <w:pStyle w:val="3"/>
      </w:pPr>
      <w:r>
        <w:rPr>
          <w:rFonts w:hint="eastAsia"/>
        </w:rPr>
        <w:t>类图</w:t>
      </w:r>
    </w:p>
    <w:p w14:paraId="46F594D3" w14:textId="68A63088" w:rsidR="00642FF7" w:rsidRDefault="00FE34B1" w:rsidP="00E92A94">
      <w:pPr>
        <w:ind w:left="720"/>
      </w:pPr>
      <w:r>
        <w:rPr>
          <w:noProof/>
          <w:snapToGrid/>
        </w:rPr>
        <w:drawing>
          <wp:inline distT="0" distB="0" distL="0" distR="0" wp14:anchorId="4AA0B489" wp14:editId="7584CEC7">
            <wp:extent cx="5324475" cy="15525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A4FA" w14:textId="46CDE6B4" w:rsidR="00FE34B1" w:rsidRDefault="008022EA" w:rsidP="008022EA">
      <w:pPr>
        <w:ind w:left="720"/>
        <w:jc w:val="center"/>
      </w:pPr>
      <w:r>
        <w:rPr>
          <w:rFonts w:hint="eastAsia"/>
        </w:rPr>
        <w:t>application层类图（包含action类）</w:t>
      </w:r>
    </w:p>
    <w:p w14:paraId="2841E7C3" w14:textId="542590BA" w:rsidR="008022EA" w:rsidRDefault="008022EA" w:rsidP="008022EA">
      <w:pPr>
        <w:ind w:left="720"/>
        <w:jc w:val="center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402E16E6" wp14:editId="52C5E9A2">
            <wp:extent cx="5133975" cy="1419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D727" w14:textId="1F696ADE" w:rsidR="008022EA" w:rsidRDefault="008022EA" w:rsidP="008022EA">
      <w:pPr>
        <w:ind w:left="720"/>
        <w:jc w:val="center"/>
      </w:pPr>
      <w:r>
        <w:rPr>
          <w:rFonts w:hint="eastAsia"/>
        </w:rPr>
        <w:t>Business Service层类图（包含service类）</w:t>
      </w:r>
    </w:p>
    <w:p w14:paraId="0865D044" w14:textId="48FF4E6E" w:rsidR="008022EA" w:rsidRDefault="008022EA" w:rsidP="008022EA">
      <w:pPr>
        <w:ind w:left="720"/>
        <w:jc w:val="center"/>
      </w:pPr>
      <w:r>
        <w:rPr>
          <w:rFonts w:hint="eastAsia"/>
          <w:noProof/>
          <w:snapToGrid/>
        </w:rPr>
        <w:drawing>
          <wp:inline distT="0" distB="0" distL="0" distR="0" wp14:anchorId="05709DF1" wp14:editId="4832440F">
            <wp:extent cx="5686425" cy="366712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+mod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918" w14:textId="645BEA85" w:rsidR="008022EA" w:rsidRDefault="008022EA" w:rsidP="008022EA">
      <w:pPr>
        <w:ind w:left="720"/>
        <w:jc w:val="center"/>
      </w:pPr>
      <w:r>
        <w:rPr>
          <w:rFonts w:hint="eastAsia"/>
        </w:rPr>
        <w:t>Business Middleware层类图（包含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类和model类）</w:t>
      </w:r>
    </w:p>
    <w:p w14:paraId="5A688FA5" w14:textId="77777777" w:rsidR="00937E8D" w:rsidRDefault="000B5398">
      <w:pPr>
        <w:pStyle w:val="1"/>
        <w:ind w:left="360" w:hanging="360"/>
      </w:pPr>
      <w:bookmarkStart w:id="9" w:name="_Toc360273366"/>
      <w:r>
        <w:rPr>
          <w:rFonts w:hint="eastAsia"/>
        </w:rPr>
        <w:lastRenderedPageBreak/>
        <w:t>部署视图</w:t>
      </w:r>
      <w:bookmarkEnd w:id="9"/>
    </w:p>
    <w:p w14:paraId="6A34997D" w14:textId="77777777" w:rsidR="00937E8D" w:rsidRDefault="000B5398">
      <w:pPr>
        <w:pStyle w:val="a5"/>
      </w:pPr>
      <w:r>
        <w:rPr>
          <w:noProof/>
        </w:rPr>
        <w:drawing>
          <wp:inline distT="0" distB="0" distL="114300" distR="114300" wp14:anchorId="2013E469" wp14:editId="362E64D1">
            <wp:extent cx="5943600" cy="3215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F14EF6" w14:textId="77777777" w:rsidR="00937E8D" w:rsidRDefault="000B5398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5.1 在线问卷调查网服务器</w:t>
      </w:r>
    </w:p>
    <w:p w14:paraId="0A6F2B8E" w14:textId="77777777" w:rsidR="00937E8D" w:rsidRDefault="000B5398">
      <w:pPr>
        <w:pStyle w:val="a5"/>
        <w:ind w:left="0" w:firstLine="720"/>
      </w:pPr>
      <w:r>
        <w:rPr>
          <w:rFonts w:hint="eastAsia"/>
        </w:rPr>
        <w:t>所有用户通过互联网链接到服务器获取服务。</w:t>
      </w:r>
    </w:p>
    <w:p w14:paraId="65E6A78C" w14:textId="77777777" w:rsidR="00937E8D" w:rsidRDefault="000B5398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5.2 用户信息数据库</w:t>
      </w:r>
    </w:p>
    <w:p w14:paraId="5CB69234" w14:textId="77777777" w:rsidR="00937E8D" w:rsidRDefault="000B5398">
      <w:pPr>
        <w:pStyle w:val="a5"/>
        <w:ind w:left="0" w:firstLine="720"/>
      </w:pPr>
      <w:r>
        <w:rPr>
          <w:rFonts w:hint="eastAsia"/>
        </w:rPr>
        <w:t>储存所有用户信息的数据库，与服务器在同一台电脑上。</w:t>
      </w:r>
    </w:p>
    <w:p w14:paraId="6313C7C1" w14:textId="77777777" w:rsidR="00937E8D" w:rsidRDefault="000B5398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5.3 问卷信息数据库</w:t>
      </w:r>
    </w:p>
    <w:p w14:paraId="08E3226A" w14:textId="77777777" w:rsidR="00937E8D" w:rsidRDefault="000B5398">
      <w:pPr>
        <w:pStyle w:val="a5"/>
        <w:ind w:left="0" w:firstLine="720"/>
      </w:pPr>
      <w:r>
        <w:rPr>
          <w:rFonts w:hint="eastAsia"/>
        </w:rPr>
        <w:t>储存所有问卷信息的数据库，与服务器在同一台电脑上。</w:t>
      </w:r>
    </w:p>
    <w:p w14:paraId="0CABF42F" w14:textId="77777777" w:rsidR="00937E8D" w:rsidRDefault="000B5398">
      <w:pPr>
        <w:pStyle w:val="a5"/>
        <w:ind w:left="0"/>
        <w:rPr>
          <w:b/>
          <w:bCs/>
        </w:rPr>
      </w:pPr>
      <w:r>
        <w:rPr>
          <w:rFonts w:hint="eastAsia"/>
          <w:b/>
          <w:bCs/>
        </w:rPr>
        <w:t>5.4 外部PC</w:t>
      </w:r>
    </w:p>
    <w:p w14:paraId="3BC360FA" w14:textId="77777777" w:rsidR="00937E8D" w:rsidRDefault="000B5398">
      <w:pPr>
        <w:pStyle w:val="a5"/>
        <w:ind w:left="0" w:firstLine="720"/>
      </w:pPr>
      <w:r>
        <w:rPr>
          <w:rFonts w:hint="eastAsia"/>
        </w:rPr>
        <w:t>所有用户使用外部的PC进行操作，通过互联网链接到服务器。</w:t>
      </w:r>
    </w:p>
    <w:p w14:paraId="516C2F9C" w14:textId="77777777" w:rsidR="00937E8D" w:rsidRDefault="000B5398">
      <w:pPr>
        <w:pStyle w:val="1"/>
        <w:ind w:left="360" w:hanging="360"/>
      </w:pPr>
      <w:bookmarkStart w:id="10" w:name="_Toc360273367"/>
      <w:r>
        <w:rPr>
          <w:rFonts w:hint="eastAsia"/>
        </w:rPr>
        <w:lastRenderedPageBreak/>
        <w:t>实现视图</w:t>
      </w:r>
      <w:bookmarkEnd w:id="10"/>
    </w:p>
    <w:p w14:paraId="36F0BC19" w14:textId="67586F27" w:rsidR="00937E8D" w:rsidRDefault="00DA3CF9">
      <w:r>
        <w:rPr>
          <w:rFonts w:eastAsia="黑体" w:hint="eastAsia"/>
          <w:noProof/>
          <w:snapToGrid/>
          <w:color w:val="0070C0"/>
          <w:sz w:val="24"/>
          <w:szCs w:val="24"/>
        </w:rPr>
        <w:drawing>
          <wp:inline distT="0" distB="0" distL="0" distR="0" wp14:anchorId="68B29E8E" wp14:editId="16697920">
            <wp:extent cx="5272405" cy="3881120"/>
            <wp:effectExtent l="0" t="0" r="10795" b="5080"/>
            <wp:docPr id="6" name="图片 6" descr="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架构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D410" w14:textId="361E42C7" w:rsidR="00937E8D" w:rsidRDefault="000B5398">
      <w:pPr>
        <w:pStyle w:val="1"/>
        <w:ind w:left="360" w:hanging="360"/>
      </w:pPr>
      <w:bookmarkStart w:id="11" w:name="_Toc360273368"/>
      <w:r>
        <w:rPr>
          <w:rFonts w:hint="eastAsia"/>
        </w:rPr>
        <w:lastRenderedPageBreak/>
        <w:t>数据视图</w:t>
      </w:r>
      <w:bookmarkEnd w:id="11"/>
    </w:p>
    <w:p w14:paraId="5A26CA8A" w14:textId="70B60F5A" w:rsidR="00DD35B7" w:rsidRPr="00DD35B7" w:rsidRDefault="008022EA" w:rsidP="002751FE">
      <w:pPr>
        <w:pStyle w:val="InfoBlue"/>
        <w:ind w:left="0"/>
      </w:pPr>
      <w:r>
        <w:rPr>
          <w:noProof/>
          <w:snapToGrid/>
        </w:rPr>
        <w:drawing>
          <wp:inline distT="0" distB="0" distL="0" distR="0" wp14:anchorId="1377F692" wp14:editId="7C3186BA">
            <wp:extent cx="5534025" cy="448627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jushit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5B7" w:rsidRPr="00DD35B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920C9" w14:textId="77777777" w:rsidR="00C64CC9" w:rsidRDefault="00C64CC9">
      <w:pPr>
        <w:spacing w:line="240" w:lineRule="auto"/>
      </w:pPr>
      <w:r>
        <w:separator/>
      </w:r>
    </w:p>
  </w:endnote>
  <w:endnote w:type="continuationSeparator" w:id="0">
    <w:p w14:paraId="5DB51735" w14:textId="77777777" w:rsidR="00C64CC9" w:rsidRDefault="00C64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6313D" w14:textId="77777777" w:rsidR="00C64CC9" w:rsidRDefault="00C64CC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962FB" w14:textId="77777777" w:rsidR="00C64CC9" w:rsidRDefault="00C64CC9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7398D" w14:textId="77777777" w:rsidR="00C64CC9" w:rsidRDefault="00C64CC9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64CC9" w14:paraId="4C69F9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9DE2B0" w14:textId="77777777" w:rsidR="00C64CC9" w:rsidRDefault="00C64CC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E62C3" w14:textId="77777777" w:rsidR="00C64CC9" w:rsidRDefault="00C64CC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EFB119" w14:textId="77777777" w:rsidR="00C64CC9" w:rsidRDefault="00C64CC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A35F9D">
            <w:rPr>
              <w:rStyle w:val="ad"/>
              <w:rFonts w:ascii="Times New Roman"/>
              <w:noProof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A35F9D" w:rsidRPr="00A35F9D">
            <w:rPr>
              <w:rStyle w:val="ad"/>
              <w:noProof/>
            </w:rPr>
            <w:t>11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1891BEDC" w14:textId="77777777" w:rsidR="00C64CC9" w:rsidRDefault="00C64CC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E7A26" w14:textId="77777777" w:rsidR="00C64CC9" w:rsidRDefault="00C64CC9">
      <w:pPr>
        <w:spacing w:line="240" w:lineRule="auto"/>
      </w:pPr>
      <w:r>
        <w:separator/>
      </w:r>
    </w:p>
  </w:footnote>
  <w:footnote w:type="continuationSeparator" w:id="0">
    <w:p w14:paraId="2D758BF7" w14:textId="77777777" w:rsidR="00C64CC9" w:rsidRDefault="00C64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C7918" w14:textId="77777777" w:rsidR="00C64CC9" w:rsidRDefault="00C64CC9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FB1AA" w14:textId="77777777" w:rsidR="00C64CC9" w:rsidRDefault="00C64CC9">
    <w:pPr>
      <w:rPr>
        <w:sz w:val="24"/>
      </w:rPr>
    </w:pPr>
  </w:p>
  <w:p w14:paraId="1BCFB009" w14:textId="77777777" w:rsidR="00C64CC9" w:rsidRDefault="00C64CC9">
    <w:pPr>
      <w:pBdr>
        <w:top w:val="single" w:sz="6" w:space="1" w:color="auto"/>
      </w:pBdr>
      <w:rPr>
        <w:sz w:val="24"/>
      </w:rPr>
    </w:pPr>
  </w:p>
  <w:p w14:paraId="09A104B1" w14:textId="77777777" w:rsidR="00C64CC9" w:rsidRDefault="00C64CC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13DAF5B" w14:textId="77777777" w:rsidR="00C64CC9" w:rsidRDefault="00C64CC9">
    <w:pPr>
      <w:pBdr>
        <w:bottom w:val="single" w:sz="6" w:space="1" w:color="auto"/>
      </w:pBdr>
      <w:jc w:val="right"/>
      <w:rPr>
        <w:sz w:val="24"/>
      </w:rPr>
    </w:pPr>
  </w:p>
  <w:p w14:paraId="367CDA40" w14:textId="77777777" w:rsidR="00C64CC9" w:rsidRDefault="00C64CC9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53B9" w14:textId="77777777" w:rsidR="00C64CC9" w:rsidRDefault="00C64CC9">
    <w:pPr>
      <w:pStyle w:val="a8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64CC9" w14:paraId="4BD48048" w14:textId="77777777">
      <w:tc>
        <w:tcPr>
          <w:tcW w:w="6379" w:type="dxa"/>
        </w:tcPr>
        <w:p w14:paraId="606CB835" w14:textId="77777777" w:rsidR="00C64CC9" w:rsidRDefault="00C64CC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5E3B646" w14:textId="0BF34A5E" w:rsidR="00C64CC9" w:rsidRDefault="00C64CC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C64CC9" w14:paraId="15A27BC2" w14:textId="77777777">
      <w:tc>
        <w:tcPr>
          <w:tcW w:w="6379" w:type="dxa"/>
        </w:tcPr>
        <w:p w14:paraId="324A36BA" w14:textId="77777777" w:rsidR="00C64CC9" w:rsidRDefault="00C64CC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225EFA" w14:textId="0EF21D27" w:rsidR="00C64CC9" w:rsidRDefault="00C64CC9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28/6/2017</w:t>
          </w:r>
          <w:r>
            <w:rPr>
              <w:rFonts w:ascii="Times New Roman"/>
            </w:rPr>
            <w:t>&gt;</w:t>
          </w:r>
        </w:p>
      </w:tc>
    </w:tr>
  </w:tbl>
  <w:p w14:paraId="15727A46" w14:textId="77777777" w:rsidR="00C64CC9" w:rsidRDefault="00C64CC9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026EC"/>
    <w:rsid w:val="000B5398"/>
    <w:rsid w:val="00174016"/>
    <w:rsid w:val="00175500"/>
    <w:rsid w:val="001761BA"/>
    <w:rsid w:val="001D0182"/>
    <w:rsid w:val="002512AA"/>
    <w:rsid w:val="002751FE"/>
    <w:rsid w:val="002B34A5"/>
    <w:rsid w:val="002C7325"/>
    <w:rsid w:val="003A46E4"/>
    <w:rsid w:val="00441085"/>
    <w:rsid w:val="0047760A"/>
    <w:rsid w:val="004B30AF"/>
    <w:rsid w:val="004F4546"/>
    <w:rsid w:val="005629D3"/>
    <w:rsid w:val="00575EF6"/>
    <w:rsid w:val="005E5F27"/>
    <w:rsid w:val="00642FF7"/>
    <w:rsid w:val="00680F15"/>
    <w:rsid w:val="007A5947"/>
    <w:rsid w:val="008022EA"/>
    <w:rsid w:val="00872DED"/>
    <w:rsid w:val="00937E8D"/>
    <w:rsid w:val="0097340D"/>
    <w:rsid w:val="009A3548"/>
    <w:rsid w:val="009E1F21"/>
    <w:rsid w:val="00A35F9D"/>
    <w:rsid w:val="00AD6B5C"/>
    <w:rsid w:val="00B00ED7"/>
    <w:rsid w:val="00B42F85"/>
    <w:rsid w:val="00BE05AE"/>
    <w:rsid w:val="00C41D2B"/>
    <w:rsid w:val="00C64CC9"/>
    <w:rsid w:val="00C75985"/>
    <w:rsid w:val="00CC3BDD"/>
    <w:rsid w:val="00CC6D31"/>
    <w:rsid w:val="00CD17E5"/>
    <w:rsid w:val="00D93C33"/>
    <w:rsid w:val="00DA3CF9"/>
    <w:rsid w:val="00DD35B7"/>
    <w:rsid w:val="00E90CF6"/>
    <w:rsid w:val="00E92A94"/>
    <w:rsid w:val="00EB27D9"/>
    <w:rsid w:val="00FB1A25"/>
    <w:rsid w:val="00FE34B1"/>
    <w:rsid w:val="2A0026EC"/>
    <w:rsid w:val="3FF85285"/>
    <w:rsid w:val="7FE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3E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FollowedHyperlink">
    <w:name w:val="FollowedHyperlink"/>
    <w:rPr>
      <w:color w:val="800080"/>
      <w:u w:val="single"/>
    </w:rPr>
  </w:style>
  <w:style w:type="character" w:styleId="ae">
    <w:name w:val="Hyperlink"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0">
    <w:name w:val="Balloon Text"/>
    <w:basedOn w:val="a"/>
    <w:link w:val="af1"/>
    <w:rsid w:val="000B539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f1">
    <w:name w:val="批注框文本字符"/>
    <w:basedOn w:val="a0"/>
    <w:link w:val="af0"/>
    <w:rsid w:val="000B5398"/>
    <w:rPr>
      <w:rFonts w:ascii="Heiti SC Light" w:eastAsia="Heiti SC Light"/>
      <w:snapToGrid w:val="0"/>
      <w:sz w:val="18"/>
      <w:szCs w:val="18"/>
    </w:rPr>
  </w:style>
  <w:style w:type="paragraph" w:styleId="af2">
    <w:name w:val="Date"/>
    <w:basedOn w:val="a"/>
    <w:next w:val="a"/>
    <w:link w:val="af3"/>
    <w:rsid w:val="000B5398"/>
    <w:pPr>
      <w:ind w:leftChars="2500" w:left="100"/>
    </w:pPr>
  </w:style>
  <w:style w:type="character" w:customStyle="1" w:styleId="af3">
    <w:name w:val="日期字符"/>
    <w:basedOn w:val="a0"/>
    <w:link w:val="af2"/>
    <w:rsid w:val="000B5398"/>
    <w:rPr>
      <w:rFonts w:ascii="宋体"/>
      <w:snapToGrid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FollowedHyperlink">
    <w:name w:val="FollowedHyperlink"/>
    <w:rPr>
      <w:color w:val="800080"/>
      <w:u w:val="single"/>
    </w:rPr>
  </w:style>
  <w:style w:type="character" w:styleId="ae">
    <w:name w:val="Hyperlink"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0">
    <w:name w:val="Balloon Text"/>
    <w:basedOn w:val="a"/>
    <w:link w:val="af1"/>
    <w:rsid w:val="000B539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f1">
    <w:name w:val="批注框文本字符"/>
    <w:basedOn w:val="a0"/>
    <w:link w:val="af0"/>
    <w:rsid w:val="000B5398"/>
    <w:rPr>
      <w:rFonts w:ascii="Heiti SC Light" w:eastAsia="Heiti SC Light"/>
      <w:snapToGrid w:val="0"/>
      <w:sz w:val="18"/>
      <w:szCs w:val="18"/>
    </w:rPr>
  </w:style>
  <w:style w:type="paragraph" w:styleId="af2">
    <w:name w:val="Date"/>
    <w:basedOn w:val="a"/>
    <w:next w:val="a"/>
    <w:link w:val="af3"/>
    <w:rsid w:val="000B5398"/>
    <w:pPr>
      <w:ind w:leftChars="2500" w:left="100"/>
    </w:pPr>
  </w:style>
  <w:style w:type="character" w:customStyle="1" w:styleId="af3">
    <w:name w:val="日期字符"/>
    <w:basedOn w:val="a0"/>
    <w:link w:val="af2"/>
    <w:rsid w:val="000B5398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31649;&#29702;&#21450;&#36719;&#20214;&#24320;&#21457;&#35838;&#31243;&#35774;&#35745;\2017-&#22823;&#20108;&#26257;&#26399;&#22823;&#20316;&#19994;-&#25991;&#26723;&#27169;&#26495;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4DF0CE-CB14-1848-BABD-4F79F151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\项目管理及软件开发课程设计\2017-大二暑期大作业-文档模板\2017-大二暑期大作业-文档模板\软件架构文档.dot</Template>
  <TotalTime>90</TotalTime>
  <Pages>11</Pages>
  <Words>429</Words>
  <Characters>2449</Characters>
  <Application>Microsoft Macintosh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Lenovo</dc:creator>
  <cp:lastModifiedBy>tzy t</cp:lastModifiedBy>
  <cp:revision>28</cp:revision>
  <dcterms:created xsi:type="dcterms:W3CDTF">2017-06-27T06:36:00Z</dcterms:created>
  <dcterms:modified xsi:type="dcterms:W3CDTF">2017-09-11T12:40:00Z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2052-10.1.0.6554</vt:lpwstr>
  </property>
</Properties>
</file>